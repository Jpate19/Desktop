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0F6A3910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2E281FB7" w14:textId="5D78E12E" w:rsidR="007A0F44" w:rsidRPr="00127AC3" w:rsidRDefault="006969F8" w:rsidP="00127AC3">
            <w:pPr>
              <w:pStyle w:val="Subtitle"/>
            </w:pPr>
            <w:r w:rsidRPr="00127AC3">
              <w:t>Jay</w:t>
            </w:r>
          </w:p>
          <w:p w14:paraId="54557025" w14:textId="6215066A" w:rsidR="007A0F44" w:rsidRPr="00565B06" w:rsidRDefault="006969F8" w:rsidP="00174A87">
            <w:pPr>
              <w:pStyle w:val="Subtitle"/>
            </w:pPr>
            <w:r w:rsidRPr="00127AC3">
              <w:rPr>
                <w:szCs w:val="66"/>
              </w:rPr>
              <w:t>Patel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6CBC0BE9" w14:textId="7B4769BB" w:rsidR="007A0F44" w:rsidRDefault="00000000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CFD441BCB4C84BE584514AA60A473E58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6969F8">
                  <w:t>1790 Woodbury Ln. Aurora, IL 60503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317FFE1" wp14:editId="6AC03314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9B30B2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b01513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521ECFF" w14:textId="45844DFD" w:rsidR="007A0F44" w:rsidRDefault="00000000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1A08B0730DC54AD9AC42F73DD601BC1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6969F8">
                  <w:t>630-999-6714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A746606" wp14:editId="0E7AD344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D0C15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b01513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18DB627" w14:textId="0F2FEC96" w:rsidR="007A0F44" w:rsidRDefault="00000000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2EDBD84DD7C14A938C8B3B1133E9C76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5846EF">
                  <w:t>Jpate19@ilstu.edu</w:t>
                </w:r>
                <w:r w:rsidR="00633E4F">
                  <w:t xml:space="preserve"> </w:t>
                </w:r>
                <w:r w:rsidR="005846EF">
                  <w:t xml:space="preserve"> </w:t>
                </w:r>
                <w:r w:rsidR="006969F8">
                  <w:t>Jaypatel1611999@gmail.com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19079E70" wp14:editId="5455F425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35994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b01513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512EE73F" w14:textId="01F5CC31" w:rsidR="007A0F44" w:rsidRPr="00565B06" w:rsidRDefault="007A0F44" w:rsidP="00174A87">
            <w:pPr>
              <w:pStyle w:val="ContactInfo"/>
            </w:pPr>
            <w: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39285463" w14:textId="77777777" w:rsidTr="00967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791BDC72" w14:textId="4DA725DA" w:rsidR="000E24AC" w:rsidRPr="00565B06" w:rsidRDefault="000E24AC" w:rsidP="009D0878">
            <w:pPr>
              <w:pStyle w:val="Icons"/>
            </w:pP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CE5061D" w14:textId="5BA3E8B2" w:rsidR="000E24AC" w:rsidRPr="00565B06" w:rsidRDefault="00A614FF" w:rsidP="007850D1">
            <w:pPr>
              <w:pStyle w:val="Heading1"/>
              <w:outlineLvl w:val="0"/>
            </w:pPr>
            <w:r w:rsidRPr="00A614FF">
              <w:rPr>
                <w:noProof/>
              </w:rPr>
              <mc:AlternateContent>
                <mc:Choice Requires="wps">
                  <w:drawing>
                    <wp:inline distT="0" distB="0" distL="0" distR="0" wp14:anchorId="7CEBA10D" wp14:editId="6894C1BC">
                      <wp:extent cx="5257800" cy="733425"/>
                      <wp:effectExtent l="0" t="0" r="0" b="9525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733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0914F7" w14:textId="287990EF" w:rsidR="00A614FF" w:rsidRPr="00A614FF" w:rsidRDefault="00A614FF" w:rsidP="00A614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614FF">
                                    <w:rPr>
                                      <w:sz w:val="20"/>
                                      <w:szCs w:val="20"/>
                                    </w:rPr>
                                    <w:t xml:space="preserve">I am a student currently pursuing a Bachelor of Science degree and specializing in cyber security. Excited to contribute developed </w:t>
                                  </w:r>
                                  <w:r w:rsidR="005A6BF2">
                                    <w:rPr>
                                      <w:sz w:val="20"/>
                                      <w:szCs w:val="20"/>
                                    </w:rPr>
                                    <w:t xml:space="preserve">programming </w:t>
                                  </w:r>
                                  <w:r w:rsidRPr="00A614FF">
                                    <w:rPr>
                                      <w:sz w:val="20"/>
                                      <w:szCs w:val="20"/>
                                    </w:rPr>
                                    <w:t xml:space="preserve">knowledge </w:t>
                                  </w:r>
                                  <w:r w:rsidR="005A6BF2">
                                    <w:rPr>
                                      <w:sz w:val="20"/>
                                      <w:szCs w:val="20"/>
                                    </w:rPr>
                                    <w:t>in this software engineering</w:t>
                                  </w:r>
                                  <w:r w:rsidRPr="00A614FF">
                                    <w:rPr>
                                      <w:sz w:val="20"/>
                                      <w:szCs w:val="20"/>
                                    </w:rPr>
                                    <w:t xml:space="preserve"> opportunity. Able to code in Java, Python, and SQL. Adaptable and driven with a strong work ethic and ability to learn new skillset.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CEBA10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414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3EOLQIAAKEEAAAOAAAAZHJzL2Uyb0RvYy54bWysVNtu2zAMfR+wfxD0vjhJk7Uz4hRdig4D&#10;ugvW7QNkWYqNyqJGKbGzry8lO2m2PXXYiyGJ5OEhD+nVdd8atlfoG7AFn02mnCkroWrstuA/vt+9&#10;ueLMB2ErYcCqgh+U59fr169WncvVHGowlUJGINbnnSt4HYLLs8zLWrXCT8ApS0YN2IpAV9xmFYqO&#10;0FuTzafTt1kHWDkEqbyn19vByNcJX2slwxetvQrMFJy4hfTF9C3jN1uvRL5F4epGjjTEP7BoRWMp&#10;6QnqVgTBdtj8BdU2EsGDDhMJbQZaN1KlGqia2fSPah5q4VSqhZrj3alN/v/Bys/7B/cVWejfQ08C&#10;piK8uwf56JmFTS3sVt0gQlcrUVHiWWxZ1jmfj6Gx1T73EaTsPkFFIotdgATUa2xjV6hORugkwOHU&#10;dNUHJulxOV9eXk3JJMl2eXGxmC9TCpEfox368EFBy+Kh4EiiJnSxv/chshH50SUms3DXGJOENfa3&#10;B3KML4l9JDxSDwejop+x35RmTZWYxgcvcVtuDLJhYGiiieZxbBIYBURHTQlfGDuGxGiV5vSF8aeg&#10;lB9sOMW3jQUcdIxbpGIBe0HzXz0O4hHfwf/YiqEBUcbQlz11Lh5LqA6kKcKwM7TjdKgBf3HW0b4U&#10;3P/cCVScmY+W5uLdbLGIC5Yui+XlnC54binPLcJKgip44Gw4bkLqcSzGwg3Nj26StM9MRrK0B0nx&#10;cWfjop3fk9fzn2X9BAAA//8DAFBLAwQUAAYACAAAACEAchnzsNkAAAAFAQAADwAAAGRycy9kb3du&#10;cmV2LnhtbEyPT0vDQBDF74LfYRnBm91tMZLGbIooXhXrH+htmp0mwexsyG6b+O0dvehl4PEeb36v&#10;3My+VycaYxfYwnJhQBHXwXXcWHh7fbzKQcWE7LAPTBa+KMKmOj8rsXBh4hc6bVOjpIRjgRbalIZC&#10;61i35DEuwkAs3iGMHpPIsdFuxEnKfa9Xxtxojx3LhxYHum+p/twevYX3p8Pu49o8Nw8+G6YwG81+&#10;ra29vJjvbkElmtNfGH7wBR0qYdqHI7uoegsyJP1e8fJVLnIvoWWWga5K/Z+++gYAAP//AwBQSwEC&#10;LQAUAAYACAAAACEAtoM4kv4AAADhAQAAEwAAAAAAAAAAAAAAAAAAAAAAW0NvbnRlbnRfVHlwZXNd&#10;LnhtbFBLAQItABQABgAIAAAAIQA4/SH/1gAAAJQBAAALAAAAAAAAAAAAAAAAAC8BAABfcmVscy8u&#10;cmVsc1BLAQItABQABgAIAAAAIQDMJ3EOLQIAAKEEAAAOAAAAAAAAAAAAAAAAAC4CAABkcnMvZTJv&#10;RG9jLnhtbFBLAQItABQABgAIAAAAIQByGfOw2QAAAAUBAAAPAAAAAAAAAAAAAAAAAIcEAABkcnMv&#10;ZG93bnJldi54bWxQSwUGAAAAAAQABADzAAAAjQUAAAAA&#10;" filled="f" stroked="f">
                      <v:textbox>
                        <w:txbxContent>
                          <w:p w14:paraId="2E0914F7" w14:textId="287990EF" w:rsidR="00A614FF" w:rsidRPr="00A614FF" w:rsidRDefault="00A614FF" w:rsidP="00A614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614FF">
                              <w:rPr>
                                <w:sz w:val="20"/>
                                <w:szCs w:val="20"/>
                              </w:rPr>
                              <w:t xml:space="preserve">I am a student currently pursuing a Bachelor of Science degree and specializing in cyber security. Excited to contribute developed </w:t>
                            </w:r>
                            <w:r w:rsidR="005A6BF2">
                              <w:rPr>
                                <w:sz w:val="20"/>
                                <w:szCs w:val="20"/>
                              </w:rPr>
                              <w:t xml:space="preserve">programming </w:t>
                            </w:r>
                            <w:r w:rsidRPr="00A614FF">
                              <w:rPr>
                                <w:sz w:val="20"/>
                                <w:szCs w:val="20"/>
                              </w:rPr>
                              <w:t xml:space="preserve">knowledge </w:t>
                            </w:r>
                            <w:r w:rsidR="005A6BF2">
                              <w:rPr>
                                <w:sz w:val="20"/>
                                <w:szCs w:val="20"/>
                              </w:rPr>
                              <w:t>in this software engineering</w:t>
                            </w:r>
                            <w:r w:rsidRPr="00A614FF">
                              <w:rPr>
                                <w:sz w:val="20"/>
                                <w:szCs w:val="20"/>
                              </w:rPr>
                              <w:t xml:space="preserve"> opportunity. Able to code in Java, Python, and SQL. Adaptable and driven with a strong work ethic and ability to learn new skillset.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8649"/>
      </w:tblGrid>
      <w:tr w:rsidR="00325475" w:rsidRPr="00565B06" w14:paraId="4DE77CF7" w14:textId="77777777" w:rsidTr="00325475">
        <w:tc>
          <w:tcPr>
            <w:tcW w:w="725" w:type="dxa"/>
            <w:tcMar>
              <w:right w:w="216" w:type="dxa"/>
            </w:tcMar>
            <w:vAlign w:val="bottom"/>
          </w:tcPr>
          <w:p w14:paraId="183B13BA" w14:textId="77777777" w:rsidR="00325475" w:rsidRPr="00565B06" w:rsidRDefault="00325475" w:rsidP="0048193D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0635FCC" wp14:editId="1F5EDB78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6AC431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b01513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D70728E" w14:textId="77777777" w:rsidR="00325475" w:rsidRPr="00565B06" w:rsidRDefault="00000000" w:rsidP="0048193D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6E2E214E2B26414EA76AA5C66CEB5133"/>
                </w:placeholder>
                <w:temporary/>
                <w:showingPlcHdr/>
                <w15:appearance w15:val="hidden"/>
              </w:sdtPr>
              <w:sdtContent>
                <w:r w:rsidR="00325475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320"/>
        <w:gridCol w:w="4320"/>
      </w:tblGrid>
      <w:tr w:rsidR="00325475" w:rsidRPr="00565B06" w14:paraId="3B0A9783" w14:textId="77777777" w:rsidTr="0048193D">
        <w:tc>
          <w:tcPr>
            <w:tcW w:w="4320" w:type="dxa"/>
          </w:tcPr>
          <w:p w14:paraId="7E967520" w14:textId="77777777" w:rsidR="00CA7492" w:rsidRDefault="00CA7492" w:rsidP="00CA7492">
            <w:pPr>
              <w:pStyle w:val="ListBullet"/>
              <w:spacing w:after="80"/>
            </w:pPr>
            <w:r>
              <w:t>Knowledge in Java, Python and SQL</w:t>
            </w:r>
          </w:p>
          <w:p w14:paraId="44B1DF3B" w14:textId="5C523BDF" w:rsidR="00325475" w:rsidRDefault="00325475" w:rsidP="0048193D">
            <w:pPr>
              <w:pStyle w:val="ListBullet"/>
              <w:spacing w:after="80"/>
            </w:pPr>
            <w:r>
              <w:t>Encryption Knowledge with Kerberos and other ciphers</w:t>
            </w:r>
          </w:p>
          <w:p w14:paraId="76CDA98E" w14:textId="77777777" w:rsidR="00325475" w:rsidRDefault="00325475" w:rsidP="0048193D">
            <w:pPr>
              <w:pStyle w:val="ListBullet"/>
              <w:spacing w:after="80"/>
            </w:pPr>
            <w:r>
              <w:t>Reporting and documentation</w:t>
            </w:r>
          </w:p>
          <w:p w14:paraId="631C83D7" w14:textId="339AD096" w:rsidR="00325475" w:rsidRPr="00565B06" w:rsidRDefault="00325475" w:rsidP="007C38A2">
            <w:pPr>
              <w:pStyle w:val="ListBullet"/>
              <w:spacing w:after="80"/>
            </w:pPr>
            <w:r>
              <w:t>Data entry</w:t>
            </w:r>
          </w:p>
        </w:tc>
        <w:tc>
          <w:tcPr>
            <w:tcW w:w="4320" w:type="dxa"/>
            <w:tcMar>
              <w:left w:w="576" w:type="dxa"/>
            </w:tcMar>
          </w:tcPr>
          <w:p w14:paraId="57FAC1F8" w14:textId="77777777" w:rsidR="00325475" w:rsidRDefault="00325475" w:rsidP="0048193D">
            <w:pPr>
              <w:pStyle w:val="ListBullet"/>
              <w:spacing w:after="80"/>
            </w:pPr>
            <w:r>
              <w:t>Critical thinking</w:t>
            </w:r>
          </w:p>
          <w:p w14:paraId="49F03264" w14:textId="77777777" w:rsidR="00325475" w:rsidRDefault="00325475" w:rsidP="0048193D">
            <w:pPr>
              <w:pStyle w:val="ListBullet"/>
              <w:spacing w:after="80"/>
            </w:pPr>
            <w:r>
              <w:t>Fast Learner</w:t>
            </w:r>
          </w:p>
          <w:p w14:paraId="1ECA045E" w14:textId="77777777" w:rsidR="00325475" w:rsidRDefault="00325475" w:rsidP="0048193D">
            <w:pPr>
              <w:pStyle w:val="ListBullet"/>
              <w:spacing w:after="80"/>
            </w:pPr>
            <w:r>
              <w:t xml:space="preserve">Schedule Management </w:t>
            </w:r>
          </w:p>
          <w:p w14:paraId="47163C0D" w14:textId="77777777" w:rsidR="00325475" w:rsidRPr="00565B06" w:rsidRDefault="00325475" w:rsidP="0048193D">
            <w:pPr>
              <w:pStyle w:val="ListBullet"/>
              <w:spacing w:after="80"/>
            </w:pPr>
            <w:r>
              <w:t>Team Building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8649"/>
      </w:tblGrid>
      <w:tr w:rsidR="005E088C" w:rsidRPr="00565B06" w14:paraId="606F02BD" w14:textId="77777777" w:rsidTr="007C38A2">
        <w:tc>
          <w:tcPr>
            <w:tcW w:w="725" w:type="dxa"/>
            <w:tcMar>
              <w:right w:w="216" w:type="dxa"/>
            </w:tcMar>
            <w:vAlign w:val="bottom"/>
          </w:tcPr>
          <w:p w14:paraId="73B70E89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ED541E9" wp14:editId="064E7F02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745273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b01513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0B59056" w14:textId="77777777" w:rsidR="005E088C" w:rsidRPr="00565B06" w:rsidRDefault="00000000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F5794F5EFC8B47EE9C18102652E76B77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49994FA4" w14:textId="77777777" w:rsidR="00CA7492" w:rsidRDefault="00CA7492" w:rsidP="00CA7492">
      <w:pPr>
        <w:pStyle w:val="ListParagraph"/>
        <w:numPr>
          <w:ilvl w:val="0"/>
          <w:numId w:val="29"/>
        </w:numPr>
      </w:pPr>
      <w:r>
        <w:t xml:space="preserve">Participated in a python assignment that scanned 150,000 lines of data and neatly organized into a new file. </w:t>
      </w:r>
    </w:p>
    <w:p w14:paraId="44D76AF2" w14:textId="77777777" w:rsidR="00CA7492" w:rsidRDefault="00CA7492" w:rsidP="00CA7492">
      <w:pPr>
        <w:pStyle w:val="ListParagraph"/>
        <w:numPr>
          <w:ilvl w:val="0"/>
          <w:numId w:val="29"/>
        </w:numPr>
      </w:pPr>
      <w:r>
        <w:t>Coded a program in Java that accurately demonstrated how ballots work; it can verify that the user is eligible to vote from a database, and only let them vote once, had an authorized class that can count the votes and add or remove the politicians.</w:t>
      </w:r>
    </w:p>
    <w:p w14:paraId="5EBA6C12" w14:textId="6F44FE29" w:rsidR="003D1C08" w:rsidRDefault="00756479" w:rsidP="00CA7492">
      <w:pPr>
        <w:pStyle w:val="ListParagraph"/>
        <w:numPr>
          <w:ilvl w:val="0"/>
          <w:numId w:val="29"/>
        </w:numPr>
      </w:pPr>
      <w:r>
        <w:t>Did a research paper</w:t>
      </w:r>
      <w:r w:rsidR="003C155C">
        <w:t xml:space="preserve"> with my team</w:t>
      </w:r>
      <w:r>
        <w:t xml:space="preserve"> on One-Time Passwords </w:t>
      </w:r>
      <w:r w:rsidR="003C155C">
        <w:t>and</w:t>
      </w:r>
      <w:r>
        <w:t xml:space="preserve"> developed a code</w:t>
      </w:r>
      <w:r w:rsidR="003C155C">
        <w:t xml:space="preserve"> in python</w:t>
      </w:r>
      <w:r>
        <w:t xml:space="preserve"> that demonstrated how the </w:t>
      </w:r>
      <w:r w:rsidR="003C155C">
        <w:t>one-time</w:t>
      </w:r>
      <w:r>
        <w:t xml:space="preserve"> passwords function.</w:t>
      </w:r>
    </w:p>
    <w:p w14:paraId="0860DD73" w14:textId="6AA0217C" w:rsidR="00562719" w:rsidRDefault="003D1C08" w:rsidP="00562719">
      <w:pPr>
        <w:pStyle w:val="ListParagraph"/>
        <w:numPr>
          <w:ilvl w:val="0"/>
          <w:numId w:val="29"/>
        </w:numPr>
      </w:pPr>
      <w:r>
        <w:t>Encrypted Emails with SSL and the use of modern ciphers so that only the receiver with the right key can decrypt and view the content.</w:t>
      </w:r>
    </w:p>
    <w:p w14:paraId="6105C304" w14:textId="77777777" w:rsidR="00562719" w:rsidRDefault="003C155C" w:rsidP="00562719">
      <w:pPr>
        <w:pStyle w:val="ListParagraph"/>
        <w:numPr>
          <w:ilvl w:val="0"/>
          <w:numId w:val="29"/>
        </w:numPr>
      </w:pPr>
      <w:r>
        <w:t xml:space="preserve">Kept team on track by assigning and supervising their activities and giving constructive feedback. </w:t>
      </w:r>
    </w:p>
    <w:p w14:paraId="0008A9DB" w14:textId="6E90F1CE" w:rsidR="005E088C" w:rsidRPr="00565B06" w:rsidRDefault="003C155C" w:rsidP="00CA7492">
      <w:pPr>
        <w:pStyle w:val="ListParagraph"/>
        <w:ind w:left="360"/>
      </w:pPr>
      <w: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7C38A2" w:rsidRPr="00565B06" w14:paraId="445B8BDF" w14:textId="77777777" w:rsidTr="000271E2">
        <w:tc>
          <w:tcPr>
            <w:tcW w:w="725" w:type="dxa"/>
            <w:tcMar>
              <w:right w:w="216" w:type="dxa"/>
            </w:tcMar>
            <w:vAlign w:val="bottom"/>
          </w:tcPr>
          <w:p w14:paraId="06725772" w14:textId="77777777" w:rsidR="007C38A2" w:rsidRPr="00565B06" w:rsidRDefault="007C38A2" w:rsidP="000271E2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4269AC4" wp14:editId="480C29FE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5190A1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b01513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B91684F" w14:textId="77777777" w:rsidR="007C38A2" w:rsidRPr="00565B06" w:rsidRDefault="00000000" w:rsidP="000271E2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F3ED06076A3C4145A9D62DBDEC903532"/>
                </w:placeholder>
                <w:temporary/>
                <w:showingPlcHdr/>
                <w15:appearance w15:val="hidden"/>
              </w:sdtPr>
              <w:sdtContent>
                <w:r w:rsidR="007C38A2" w:rsidRPr="00565B06">
                  <w:t>Education</w:t>
                </w:r>
              </w:sdtContent>
            </w:sdt>
          </w:p>
        </w:tc>
      </w:tr>
    </w:tbl>
    <w:p w14:paraId="0711B684" w14:textId="77777777" w:rsidR="007C38A2" w:rsidRPr="00565B06" w:rsidRDefault="007C38A2" w:rsidP="007C38A2">
      <w:pPr>
        <w:pStyle w:val="Heading2"/>
      </w:pPr>
      <w:r>
        <w:t>Bachelor of Science: Cyber Security</w:t>
      </w:r>
      <w:r w:rsidRPr="00565B06">
        <w:t xml:space="preserve"> | </w:t>
      </w:r>
      <w:r>
        <w:rPr>
          <w:rStyle w:val="Emphasis"/>
        </w:rPr>
        <w:t>Illinois State University</w:t>
      </w:r>
    </w:p>
    <w:p w14:paraId="4D93AAE3" w14:textId="77777777" w:rsidR="007C38A2" w:rsidRPr="00565B06" w:rsidRDefault="007C38A2" w:rsidP="007C38A2">
      <w:pPr>
        <w:pStyle w:val="Heading3"/>
      </w:pPr>
      <w:r>
        <w:t>08/2019</w:t>
      </w:r>
      <w:r w:rsidRPr="00565B06">
        <w:t xml:space="preserve"> – </w:t>
      </w:r>
      <w:r>
        <w:t>Present</w:t>
      </w:r>
    </w:p>
    <w:p w14:paraId="38E0CCA7" w14:textId="385E7291" w:rsidR="007A0F44" w:rsidRPr="00565B06" w:rsidRDefault="007C38A2" w:rsidP="007C38A2">
      <w:r>
        <w:t>My current GPA is a 3.</w:t>
      </w:r>
      <w:r w:rsidR="00930EAC">
        <w:t>53</w:t>
      </w:r>
      <w:r>
        <w:t xml:space="preserve">. Efficient at coding in JAVA, Python, and SQL. Able to create databases and maintaining &amp; regulating database. Knowledgeable and experienced in networking concepts such as Pinging, Gateway concepts, Network layers and encryption of E-mails </w:t>
      </w:r>
      <w:r w:rsidR="00A060BE">
        <w:t>&amp;</w:t>
      </w:r>
      <w:r>
        <w:t xml:space="preserve"> files using OpenSSL and encryption concepts like Kerberos and </w:t>
      </w:r>
      <w:proofErr w:type="spellStart"/>
      <w:r>
        <w:t>Lamport’s</w:t>
      </w:r>
      <w:proofErr w:type="spellEnd"/>
      <w:r>
        <w:t xml:space="preserve"> Hash.</w:t>
      </w:r>
      <w:r w:rsidR="00A060BE">
        <w:t xml:space="preserve"> </w:t>
      </w:r>
    </w:p>
    <w:sectPr w:rsidR="007A0F44" w:rsidRPr="00565B06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74A80" w14:textId="77777777" w:rsidR="005B0834" w:rsidRDefault="005B0834" w:rsidP="00F534FB">
      <w:pPr>
        <w:spacing w:after="0"/>
      </w:pPr>
      <w:r>
        <w:separator/>
      </w:r>
    </w:p>
  </w:endnote>
  <w:endnote w:type="continuationSeparator" w:id="0">
    <w:p w14:paraId="4C12704E" w14:textId="77777777" w:rsidR="005B0834" w:rsidRDefault="005B083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AC8624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D9944" w14:textId="77777777" w:rsidR="005B0834" w:rsidRDefault="005B0834" w:rsidP="00F534FB">
      <w:pPr>
        <w:spacing w:after="0"/>
      </w:pPr>
      <w:r>
        <w:separator/>
      </w:r>
    </w:p>
  </w:footnote>
  <w:footnote w:type="continuationSeparator" w:id="0">
    <w:p w14:paraId="44A904B3" w14:textId="77777777" w:rsidR="005B0834" w:rsidRDefault="005B083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E3713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9652367" wp14:editId="380C187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C4E931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sRgY2d0AAAAGAQAADwAAAGRycy9kb3ducmV2LnhtbEyPT0vDQBDF&#10;74LfYRnBm900/kHSbIpRFAShGHvocZIds6HZ2ZDdNtFP79aLXh483vDeb/L1bHtxpNF3jhUsFwkI&#10;4sbpjlsF24/nq3sQPiBr7B2Tgi/ysC7Oz3LMtJv4nY5VaEUsYZ+hAhPCkEnpG0MW/cINxDH7dKPF&#10;EO3YSj3iFMttL9MkuZMWO44LBgd6NNTsq4NVsMPN67fZPVXTy7506dtUYleXSl1ezA8rEIHm8HcM&#10;J/yIDkVkqt2BtRe9gvhI+NVTlqY30dcKrpe3Ccgil//xix8AAAD//wMAUEsBAi0AFAAGAAgAAAAh&#10;ALaDOJL+AAAA4QEAABMAAAAAAAAAAAAAAAAAAAAAAFtDb250ZW50X1R5cGVzXS54bWxQSwECLQAU&#10;AAYACAAAACEAOP0h/9YAAACUAQAACwAAAAAAAAAAAAAAAAAvAQAAX3JlbHMvLnJlbHNQSwECLQAU&#10;AAYACAAAACEAWhC2Z5ACAACFBQAADgAAAAAAAAAAAAAAAAAuAgAAZHJzL2Uyb0RvYy54bWxQSwEC&#10;LQAUAAYACAAAACEAsRgY2d0AAAAGAQAADwAAAAAAAAAAAAAAAADqBAAAZHJzL2Rvd25yZXYueG1s&#10;UEsFBgAAAAAEAAQA8wAAAPQFAAAAAA==&#10;" fillcolor="#ebebeb [3214]" stroked="f" strokeweight="1.5pt">
              <v:stroke endcap="round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B01513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01513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01513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001EEB8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B01513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5673E38"/>
    <w:multiLevelType w:val="hybridMultilevel"/>
    <w:tmpl w:val="39CA70E6"/>
    <w:lvl w:ilvl="0" w:tplc="8E4431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01513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B698568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01513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01513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D0AB1"/>
    <w:multiLevelType w:val="hybridMultilevel"/>
    <w:tmpl w:val="B314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673620">
    <w:abstractNumId w:val="9"/>
  </w:num>
  <w:num w:numId="2" w16cid:durableId="681475082">
    <w:abstractNumId w:val="9"/>
    <w:lvlOverride w:ilvl="0">
      <w:startOverride w:val="1"/>
    </w:lvlOverride>
  </w:num>
  <w:num w:numId="3" w16cid:durableId="1125928419">
    <w:abstractNumId w:val="10"/>
  </w:num>
  <w:num w:numId="4" w16cid:durableId="1482889984">
    <w:abstractNumId w:val="15"/>
  </w:num>
  <w:num w:numId="5" w16cid:durableId="1179001905">
    <w:abstractNumId w:val="8"/>
  </w:num>
  <w:num w:numId="6" w16cid:durableId="281543688">
    <w:abstractNumId w:val="7"/>
  </w:num>
  <w:num w:numId="7" w16cid:durableId="535502632">
    <w:abstractNumId w:val="6"/>
  </w:num>
  <w:num w:numId="8" w16cid:durableId="1315984828">
    <w:abstractNumId w:val="5"/>
  </w:num>
  <w:num w:numId="9" w16cid:durableId="797145523">
    <w:abstractNumId w:val="4"/>
  </w:num>
  <w:num w:numId="10" w16cid:durableId="1333676311">
    <w:abstractNumId w:val="3"/>
  </w:num>
  <w:num w:numId="11" w16cid:durableId="1417940103">
    <w:abstractNumId w:val="2"/>
  </w:num>
  <w:num w:numId="12" w16cid:durableId="1746566005">
    <w:abstractNumId w:val="1"/>
  </w:num>
  <w:num w:numId="13" w16cid:durableId="998267523">
    <w:abstractNumId w:val="0"/>
  </w:num>
  <w:num w:numId="14" w16cid:durableId="427897482">
    <w:abstractNumId w:val="14"/>
  </w:num>
  <w:num w:numId="15" w16cid:durableId="86269854">
    <w:abstractNumId w:val="11"/>
  </w:num>
  <w:num w:numId="16" w16cid:durableId="1906143772">
    <w:abstractNumId w:val="12"/>
  </w:num>
  <w:num w:numId="17" w16cid:durableId="1080297143">
    <w:abstractNumId w:val="12"/>
  </w:num>
  <w:num w:numId="18" w16cid:durableId="1142229521">
    <w:abstractNumId w:val="12"/>
  </w:num>
  <w:num w:numId="19" w16cid:durableId="2133329595">
    <w:abstractNumId w:val="12"/>
  </w:num>
  <w:num w:numId="20" w16cid:durableId="1149400771">
    <w:abstractNumId w:val="12"/>
  </w:num>
  <w:num w:numId="21" w16cid:durableId="1406104898">
    <w:abstractNumId w:val="12"/>
  </w:num>
  <w:num w:numId="22" w16cid:durableId="1066102413">
    <w:abstractNumId w:val="12"/>
  </w:num>
  <w:num w:numId="23" w16cid:durableId="1483496877">
    <w:abstractNumId w:val="12"/>
  </w:num>
  <w:num w:numId="24" w16cid:durableId="2028478948">
    <w:abstractNumId w:val="12"/>
  </w:num>
  <w:num w:numId="25" w16cid:durableId="2011448023">
    <w:abstractNumId w:val="12"/>
  </w:num>
  <w:num w:numId="26" w16cid:durableId="764032026">
    <w:abstractNumId w:val="14"/>
  </w:num>
  <w:num w:numId="27" w16cid:durableId="65106398">
    <w:abstractNumId w:val="11"/>
  </w:num>
  <w:num w:numId="28" w16cid:durableId="785975653">
    <w:abstractNumId w:val="16"/>
  </w:num>
  <w:num w:numId="29" w16cid:durableId="11675980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F8"/>
    <w:rsid w:val="00002750"/>
    <w:rsid w:val="00004D4E"/>
    <w:rsid w:val="00011895"/>
    <w:rsid w:val="00013818"/>
    <w:rsid w:val="00017E35"/>
    <w:rsid w:val="00024730"/>
    <w:rsid w:val="000348ED"/>
    <w:rsid w:val="00040CF1"/>
    <w:rsid w:val="0004158B"/>
    <w:rsid w:val="00044011"/>
    <w:rsid w:val="00051DFD"/>
    <w:rsid w:val="00056FE7"/>
    <w:rsid w:val="000570FF"/>
    <w:rsid w:val="00057244"/>
    <w:rsid w:val="00061C1E"/>
    <w:rsid w:val="00062354"/>
    <w:rsid w:val="0006454B"/>
    <w:rsid w:val="00075B13"/>
    <w:rsid w:val="00092692"/>
    <w:rsid w:val="00096203"/>
    <w:rsid w:val="000A0229"/>
    <w:rsid w:val="000B3821"/>
    <w:rsid w:val="000E24AC"/>
    <w:rsid w:val="000E4A73"/>
    <w:rsid w:val="000F79EA"/>
    <w:rsid w:val="00127AC3"/>
    <w:rsid w:val="00132C6B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65DC"/>
    <w:rsid w:val="00197261"/>
    <w:rsid w:val="001976A9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5475"/>
    <w:rsid w:val="003279A4"/>
    <w:rsid w:val="00337114"/>
    <w:rsid w:val="0035004C"/>
    <w:rsid w:val="003571C8"/>
    <w:rsid w:val="00383057"/>
    <w:rsid w:val="0039703C"/>
    <w:rsid w:val="003974BB"/>
    <w:rsid w:val="003A091E"/>
    <w:rsid w:val="003B0B70"/>
    <w:rsid w:val="003C155C"/>
    <w:rsid w:val="003D1C08"/>
    <w:rsid w:val="003E5D64"/>
    <w:rsid w:val="00403149"/>
    <w:rsid w:val="004037EF"/>
    <w:rsid w:val="00405BAD"/>
    <w:rsid w:val="004113D8"/>
    <w:rsid w:val="00416463"/>
    <w:rsid w:val="00423827"/>
    <w:rsid w:val="0043684E"/>
    <w:rsid w:val="00437B8B"/>
    <w:rsid w:val="00465113"/>
    <w:rsid w:val="00467F3F"/>
    <w:rsid w:val="004727C2"/>
    <w:rsid w:val="00476144"/>
    <w:rsid w:val="004915EA"/>
    <w:rsid w:val="004A422C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2719"/>
    <w:rsid w:val="00565B06"/>
    <w:rsid w:val="00574328"/>
    <w:rsid w:val="00575C01"/>
    <w:rsid w:val="00581515"/>
    <w:rsid w:val="00582623"/>
    <w:rsid w:val="005826C2"/>
    <w:rsid w:val="005846EF"/>
    <w:rsid w:val="0059085F"/>
    <w:rsid w:val="005A459B"/>
    <w:rsid w:val="005A6BF2"/>
    <w:rsid w:val="005A74EC"/>
    <w:rsid w:val="005B0834"/>
    <w:rsid w:val="005B3D67"/>
    <w:rsid w:val="005B437C"/>
    <w:rsid w:val="005D0108"/>
    <w:rsid w:val="005E088C"/>
    <w:rsid w:val="005E6E43"/>
    <w:rsid w:val="005F4455"/>
    <w:rsid w:val="006104FF"/>
    <w:rsid w:val="00614B7C"/>
    <w:rsid w:val="006166BB"/>
    <w:rsid w:val="00620B86"/>
    <w:rsid w:val="0062239B"/>
    <w:rsid w:val="00625B8A"/>
    <w:rsid w:val="00633E4F"/>
    <w:rsid w:val="00644D4E"/>
    <w:rsid w:val="00646D01"/>
    <w:rsid w:val="00663536"/>
    <w:rsid w:val="006648D4"/>
    <w:rsid w:val="00673F18"/>
    <w:rsid w:val="00676CEB"/>
    <w:rsid w:val="00683A86"/>
    <w:rsid w:val="0069300B"/>
    <w:rsid w:val="006969F8"/>
    <w:rsid w:val="006A4C72"/>
    <w:rsid w:val="006D65F8"/>
    <w:rsid w:val="006E33C1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56479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C38A2"/>
    <w:rsid w:val="007E7052"/>
    <w:rsid w:val="007F71A4"/>
    <w:rsid w:val="008030EE"/>
    <w:rsid w:val="00812148"/>
    <w:rsid w:val="00814B43"/>
    <w:rsid w:val="00814FA5"/>
    <w:rsid w:val="0083016A"/>
    <w:rsid w:val="008414D7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8F58A0"/>
    <w:rsid w:val="00930EAC"/>
    <w:rsid w:val="00933CCA"/>
    <w:rsid w:val="0093795C"/>
    <w:rsid w:val="009411E8"/>
    <w:rsid w:val="00952C89"/>
    <w:rsid w:val="009537D2"/>
    <w:rsid w:val="009540F4"/>
    <w:rsid w:val="00956B75"/>
    <w:rsid w:val="00967102"/>
    <w:rsid w:val="009873BC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60BE"/>
    <w:rsid w:val="00A1144C"/>
    <w:rsid w:val="00A1329C"/>
    <w:rsid w:val="00A14FAA"/>
    <w:rsid w:val="00A25023"/>
    <w:rsid w:val="00A2760D"/>
    <w:rsid w:val="00A42CE4"/>
    <w:rsid w:val="00A56B81"/>
    <w:rsid w:val="00A57FD4"/>
    <w:rsid w:val="00A614FF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2A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A7492"/>
    <w:rsid w:val="00CB3192"/>
    <w:rsid w:val="00CB65A8"/>
    <w:rsid w:val="00CC1E5C"/>
    <w:rsid w:val="00CD1043"/>
    <w:rsid w:val="00CE2C76"/>
    <w:rsid w:val="00D046EF"/>
    <w:rsid w:val="00D22E33"/>
    <w:rsid w:val="00D35BBD"/>
    <w:rsid w:val="00D37FAD"/>
    <w:rsid w:val="00D44BF6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48DA"/>
    <w:rsid w:val="00E379DC"/>
    <w:rsid w:val="00E44F75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71C02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CD5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8969E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A0"/>
  </w:style>
  <w:style w:type="paragraph" w:styleId="Heading1">
    <w:name w:val="heading 1"/>
    <w:basedOn w:val="Normal"/>
    <w:link w:val="Heading1Char"/>
    <w:uiPriority w:val="9"/>
    <w:qFormat/>
    <w:rsid w:val="008F58A0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E51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F58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B01513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F58A0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30F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8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8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70A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8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8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8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580A09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580A09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8F58A0"/>
    <w:pPr>
      <w:spacing w:after="0"/>
      <w:contextualSpacing/>
    </w:pPr>
    <w:rPr>
      <w:rFonts w:eastAsiaTheme="majorEastAsia" w:cstheme="majorBidi"/>
      <w:caps/>
      <w:color w:val="1E5155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F58A0"/>
    <w:rPr>
      <w:rFonts w:eastAsiaTheme="majorEastAsia" w:cstheme="majorBidi"/>
      <w:caps/>
      <w:color w:val="1E5155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8F58A0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8F58A0"/>
    <w:rPr>
      <w:rFonts w:asciiTheme="majorHAnsi" w:eastAsiaTheme="majorEastAsia" w:hAnsiTheme="majorHAnsi" w:cstheme="majorBidi"/>
      <w:b/>
      <w:color w:val="B01513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58A0"/>
    <w:rPr>
      <w:rFonts w:asciiTheme="majorHAnsi" w:eastAsiaTheme="majorEastAsia" w:hAnsiTheme="majorHAnsi" w:cstheme="majorBidi"/>
      <w:b/>
      <w:caps/>
      <w:color w:val="1E5155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8A0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8F58A0"/>
    <w:pPr>
      <w:numPr>
        <w:numId w:val="27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8F58A0"/>
    <w:pPr>
      <w:numPr>
        <w:numId w:val="26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8F58A0"/>
    <w:rPr>
      <w:b w:val="0"/>
      <w:iCs/>
      <w:color w:val="38969E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8F58A0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E5155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8F58A0"/>
    <w:rPr>
      <w:rFonts w:asciiTheme="majorHAnsi" w:eastAsiaTheme="minorEastAsia" w:hAnsiTheme="majorHAnsi"/>
      <w:b/>
      <w:caps/>
      <w:color w:val="1E5155" w:themeColor="text2"/>
      <w:sz w:val="66"/>
    </w:rPr>
  </w:style>
  <w:style w:type="character" w:styleId="BookTitle">
    <w:name w:val="Book Title"/>
    <w:basedOn w:val="DefaultParagraphFont"/>
    <w:uiPriority w:val="33"/>
    <w:rsid w:val="008F58A0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rsid w:val="008F58A0"/>
    <w:rPr>
      <w:b/>
      <w:bCs/>
      <w:smallCaps/>
      <w:color w:val="B01513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8F58A0"/>
    <w:pPr>
      <w:pBdr>
        <w:top w:val="single" w:sz="4" w:space="10" w:color="B01513" w:themeColor="accent1"/>
        <w:bottom w:val="single" w:sz="4" w:space="10" w:color="B01513" w:themeColor="accent1"/>
      </w:pBdr>
      <w:spacing w:before="360" w:after="360"/>
      <w:ind w:left="864" w:right="864"/>
      <w:jc w:val="center"/>
    </w:pPr>
    <w:rPr>
      <w:i/>
      <w:iCs/>
      <w:color w:val="B0151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8A0"/>
    <w:rPr>
      <w:i/>
      <w:iCs/>
      <w:color w:val="B01513" w:themeColor="accent1"/>
    </w:rPr>
  </w:style>
  <w:style w:type="paragraph" w:styleId="Quote">
    <w:name w:val="Quote"/>
    <w:basedOn w:val="Normal"/>
    <w:next w:val="Normal"/>
    <w:link w:val="QuoteChar"/>
    <w:uiPriority w:val="29"/>
    <w:rsid w:val="008F58A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8A0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58A0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8F58A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8A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58A0"/>
    <w:pPr>
      <w:spacing w:after="200"/>
    </w:pPr>
    <w:rPr>
      <w:i/>
      <w:iCs/>
      <w:color w:val="1E5155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8F58A0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A0"/>
    <w:rPr>
      <w:rFonts w:asciiTheme="majorHAnsi" w:eastAsiaTheme="majorEastAsia" w:hAnsiTheme="majorHAnsi" w:cstheme="majorBidi"/>
      <w:i/>
      <w:iCs/>
      <w:color w:val="830F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8A0"/>
    <w:rPr>
      <w:rFonts w:asciiTheme="majorHAnsi" w:eastAsiaTheme="majorEastAsia" w:hAnsiTheme="majorHAnsi" w:cstheme="majorBidi"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8A0"/>
    <w:rPr>
      <w:rFonts w:asciiTheme="majorHAnsi" w:eastAsiaTheme="majorEastAsia" w:hAnsiTheme="majorHAnsi" w:cstheme="majorBidi"/>
      <w:color w:val="570A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8A0"/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character" w:styleId="Strong">
    <w:name w:val="Strong"/>
    <w:basedOn w:val="DefaultParagraphFont"/>
    <w:uiPriority w:val="22"/>
    <w:rsid w:val="008F58A0"/>
    <w:rPr>
      <w:b/>
      <w:bCs/>
      <w:color w:val="auto"/>
    </w:rPr>
  </w:style>
  <w:style w:type="paragraph" w:styleId="NoSpacing">
    <w:name w:val="No Spacing"/>
    <w:uiPriority w:val="1"/>
    <w:semiHidden/>
    <w:unhideWhenUsed/>
    <w:qFormat/>
    <w:rsid w:val="008F58A0"/>
    <w:pPr>
      <w:spacing w:after="0"/>
    </w:pPr>
  </w:style>
  <w:style w:type="character" w:styleId="SubtleEmphasis">
    <w:name w:val="Subtle Emphasis"/>
    <w:basedOn w:val="DefaultParagraphFont"/>
    <w:uiPriority w:val="19"/>
    <w:rsid w:val="008F58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8F58A0"/>
    <w:rPr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F58A0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rsid w:val="00562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D441BCB4C84BE584514AA60A473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9F07D-1959-40B0-88B7-02F845421EDF}"/>
      </w:docPartPr>
      <w:docPartBody>
        <w:p w:rsidR="00B146F6" w:rsidRDefault="00522A94">
          <w:pPr>
            <w:pStyle w:val="CFD441BCB4C84BE584514AA60A473E58"/>
          </w:pPr>
          <w:r w:rsidRPr="009D0878">
            <w:t>Address</w:t>
          </w:r>
        </w:p>
      </w:docPartBody>
    </w:docPart>
    <w:docPart>
      <w:docPartPr>
        <w:name w:val="1A08B0730DC54AD9AC42F73DD601B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D1EB2-ED7D-45EE-B7E3-3B456345DF2A}"/>
      </w:docPartPr>
      <w:docPartBody>
        <w:p w:rsidR="00B146F6" w:rsidRDefault="00522A94">
          <w:pPr>
            <w:pStyle w:val="1A08B0730DC54AD9AC42F73DD601BC11"/>
          </w:pPr>
          <w:r w:rsidRPr="009D0878">
            <w:t>Phone</w:t>
          </w:r>
        </w:p>
      </w:docPartBody>
    </w:docPart>
    <w:docPart>
      <w:docPartPr>
        <w:name w:val="2EDBD84DD7C14A938C8B3B1133E9C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75408-8907-42FB-B73D-7CBA9E7836C4}"/>
      </w:docPartPr>
      <w:docPartBody>
        <w:p w:rsidR="00B146F6" w:rsidRDefault="00522A94">
          <w:pPr>
            <w:pStyle w:val="2EDBD84DD7C14A938C8B3B1133E9C762"/>
          </w:pPr>
          <w:r w:rsidRPr="009D0878">
            <w:t>Email</w:t>
          </w:r>
        </w:p>
      </w:docPartBody>
    </w:docPart>
    <w:docPart>
      <w:docPartPr>
        <w:name w:val="F5794F5EFC8B47EE9C18102652E76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8F705-3AF6-409C-9C38-676E01FE5539}"/>
      </w:docPartPr>
      <w:docPartBody>
        <w:p w:rsidR="00B146F6" w:rsidRDefault="00522A94">
          <w:pPr>
            <w:pStyle w:val="F5794F5EFC8B47EE9C18102652E76B77"/>
          </w:pPr>
          <w:r w:rsidRPr="00565B06">
            <w:t>Experience</w:t>
          </w:r>
        </w:p>
      </w:docPartBody>
    </w:docPart>
    <w:docPart>
      <w:docPartPr>
        <w:name w:val="6E2E214E2B26414EA76AA5C66CEB5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F4F96-B1BA-4C28-94C9-80927DA7B339}"/>
      </w:docPartPr>
      <w:docPartBody>
        <w:p w:rsidR="008D2DC0" w:rsidRDefault="00F67E17" w:rsidP="00F67E17">
          <w:pPr>
            <w:pStyle w:val="6E2E214E2B26414EA76AA5C66CEB5133"/>
          </w:pPr>
          <w:r w:rsidRPr="00565B06">
            <w:t>Skills</w:t>
          </w:r>
        </w:p>
      </w:docPartBody>
    </w:docPart>
    <w:docPart>
      <w:docPartPr>
        <w:name w:val="F3ED06076A3C4145A9D62DBDEC903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A304A-AE57-4814-BB4E-EAA19760033F}"/>
      </w:docPartPr>
      <w:docPartBody>
        <w:p w:rsidR="008D2DC0" w:rsidRDefault="00F67E17" w:rsidP="00F67E17">
          <w:pPr>
            <w:pStyle w:val="F3ED06076A3C4145A9D62DBDEC903532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94"/>
    <w:rsid w:val="00522A94"/>
    <w:rsid w:val="005D0FF1"/>
    <w:rsid w:val="00600421"/>
    <w:rsid w:val="00750069"/>
    <w:rsid w:val="008D2DC0"/>
    <w:rsid w:val="008D3330"/>
    <w:rsid w:val="009C3E50"/>
    <w:rsid w:val="00A80C4E"/>
    <w:rsid w:val="00B146F6"/>
    <w:rsid w:val="00DC1139"/>
    <w:rsid w:val="00DE1A58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D441BCB4C84BE584514AA60A473E58">
    <w:name w:val="CFD441BCB4C84BE584514AA60A473E58"/>
  </w:style>
  <w:style w:type="paragraph" w:customStyle="1" w:styleId="1A08B0730DC54AD9AC42F73DD601BC11">
    <w:name w:val="1A08B0730DC54AD9AC42F73DD601BC11"/>
  </w:style>
  <w:style w:type="paragraph" w:customStyle="1" w:styleId="2EDBD84DD7C14A938C8B3B1133E9C762">
    <w:name w:val="2EDBD84DD7C14A938C8B3B1133E9C762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F5794F5EFC8B47EE9C18102652E76B77">
    <w:name w:val="F5794F5EFC8B47EE9C18102652E76B77"/>
  </w:style>
  <w:style w:type="paragraph" w:customStyle="1" w:styleId="6E2E214E2B26414EA76AA5C66CEB5133">
    <w:name w:val="6E2E214E2B26414EA76AA5C66CEB5133"/>
    <w:rsid w:val="00F67E17"/>
  </w:style>
  <w:style w:type="paragraph" w:customStyle="1" w:styleId="F3ED06076A3C4145A9D62DBDEC903532">
    <w:name w:val="F3ED06076A3C4145A9D62DBDEC903532"/>
    <w:rsid w:val="00F67E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1790 Woodbury Ln. Aurora, IL 60503</CompanyAddress>
  <CompanyPhone>630-999-6714</CompanyPhone>
  <CompanyFax/>
  <CompanyEmail>Jpate19@ilstu.edu  Jaypatel1611999@gmail.com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638376E9-A835-4DB6-9D99-6374E1549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2021-06-12T19:58:00Z</dcterms:created>
  <dcterms:modified xsi:type="dcterms:W3CDTF">2022-07-19T18:27:00Z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